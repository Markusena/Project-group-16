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7C127A" w14:paraId="69C412B5" w14:textId="77777777">
        <w:tc>
          <w:tcPr>
            <w:tcW w:w="965" w:type="dxa"/>
            <w:shd w:val="clear" w:color="auto" w:fill="3A3A3A" w:themeFill="text2"/>
          </w:tcPr>
          <w:p w14:paraId="08A3F67F" w14:textId="77777777" w:rsidR="007C127A" w:rsidRDefault="007C127A">
            <w:pPr>
              <w:spacing w:before="260"/>
            </w:pPr>
          </w:p>
        </w:tc>
        <w:tc>
          <w:tcPr>
            <w:tcW w:w="518" w:type="dxa"/>
          </w:tcPr>
          <w:p w14:paraId="15342B00" w14:textId="77777777" w:rsidR="007C127A" w:rsidRDefault="007C127A">
            <w:pPr>
              <w:spacing w:before="260"/>
            </w:pPr>
          </w:p>
        </w:tc>
        <w:tc>
          <w:tcPr>
            <w:tcW w:w="8581" w:type="dxa"/>
          </w:tcPr>
          <w:p w14:paraId="0D624FB5" w14:textId="29E5C2AA" w:rsidR="007C127A" w:rsidRPr="003F10E1" w:rsidRDefault="003F10E1">
            <w:pPr>
              <w:pStyle w:val="Title"/>
              <w:rPr>
                <w:sz w:val="56"/>
              </w:rPr>
            </w:pPr>
            <w:r w:rsidRPr="003F10E1">
              <w:rPr>
                <w:sz w:val="56"/>
              </w:rPr>
              <w:t>se112: ıntroductıon to software engıneerıng</w:t>
            </w:r>
          </w:p>
          <w:p w14:paraId="76D5F30A" w14:textId="77777777" w:rsidR="003F10E1" w:rsidRDefault="003F10E1">
            <w:pPr>
              <w:pStyle w:val="Subtitle"/>
            </w:pPr>
          </w:p>
          <w:p w14:paraId="0F9888C8" w14:textId="6CA97827" w:rsidR="003F10E1" w:rsidRDefault="003F10E1">
            <w:pPr>
              <w:pStyle w:val="Subtitle"/>
            </w:pPr>
            <w:r>
              <w:t>SPRING 2023-2024</w:t>
            </w:r>
          </w:p>
        </w:tc>
      </w:tr>
    </w:tbl>
    <w:p w14:paraId="45AFF7F7" w14:textId="77683A65" w:rsidR="00E12568" w:rsidRPr="00E12568" w:rsidRDefault="003F10E1" w:rsidP="00E12568">
      <w:pPr>
        <w:pStyle w:val="Date"/>
      </w:pPr>
      <w:r>
        <w:t>ASSIGNMENT -1-</w:t>
      </w:r>
    </w:p>
    <w:p w14:paraId="08183C6A" w14:textId="4E34E85C" w:rsidR="007C127A" w:rsidRDefault="003F10E1" w:rsidP="00E12568">
      <w:pPr>
        <w:pStyle w:val="Heading1"/>
      </w:pPr>
      <w:r>
        <w:t>PROJECT GROUP 16</w:t>
      </w:r>
    </w:p>
    <w:p w14:paraId="79CA9859" w14:textId="35203526" w:rsidR="00E12568" w:rsidRPr="00E12568" w:rsidRDefault="00E12568">
      <w:pPr>
        <w:rPr>
          <w:b/>
          <w:bCs/>
          <w:sz w:val="48"/>
          <w:szCs w:val="48"/>
        </w:rPr>
      </w:pPr>
      <w:r w:rsidRPr="00E12568">
        <w:rPr>
          <w:b/>
          <w:bCs/>
          <w:sz w:val="48"/>
          <w:szCs w:val="48"/>
        </w:rPr>
        <w:t>‘BEEZ’</w:t>
      </w:r>
    </w:p>
    <w:p w14:paraId="268B32FF" w14:textId="23FCECD2" w:rsidR="003F10E1" w:rsidRPr="003F10E1" w:rsidRDefault="003F10E1" w:rsidP="003F10E1">
      <w:pPr>
        <w:pStyle w:val="Heading2"/>
        <w:numPr>
          <w:ilvl w:val="0"/>
          <w:numId w:val="11"/>
        </w:numPr>
      </w:pPr>
      <w:proofErr w:type="spellStart"/>
      <w:r>
        <w:t>Yaman</w:t>
      </w:r>
      <w:proofErr w:type="spellEnd"/>
      <w:r>
        <w:t xml:space="preserve"> Kemal </w:t>
      </w:r>
      <w:proofErr w:type="spellStart"/>
      <w:r>
        <w:t>Durukan</w:t>
      </w:r>
      <w:proofErr w:type="spellEnd"/>
      <w:r>
        <w:tab/>
        <w:t>-23244710057-</w:t>
      </w:r>
    </w:p>
    <w:p w14:paraId="3AA6A9D9" w14:textId="64921C4F" w:rsidR="003F10E1" w:rsidRPr="003F10E1" w:rsidRDefault="003F10E1" w:rsidP="003F10E1">
      <w:pPr>
        <w:pStyle w:val="ListParagraph"/>
        <w:numPr>
          <w:ilvl w:val="0"/>
          <w:numId w:val="11"/>
        </w:numPr>
        <w:rPr>
          <w:b/>
          <w:bCs/>
        </w:rPr>
      </w:pPr>
      <w:proofErr w:type="spellStart"/>
      <w:r w:rsidRPr="003F10E1">
        <w:rPr>
          <w:b/>
          <w:bCs/>
        </w:rPr>
        <w:t>Ece</w:t>
      </w:r>
      <w:proofErr w:type="spellEnd"/>
      <w:r w:rsidRPr="003F10E1">
        <w:rPr>
          <w:b/>
          <w:bCs/>
        </w:rPr>
        <w:t xml:space="preserve"> İzmir</w:t>
      </w:r>
      <w:r>
        <w:rPr>
          <w:b/>
          <w:bCs/>
        </w:rPr>
        <w:t xml:space="preserve"> -23244710072-</w:t>
      </w:r>
    </w:p>
    <w:p w14:paraId="78FDEF00" w14:textId="2FA3BFC2" w:rsidR="003F10E1" w:rsidRDefault="003F10E1" w:rsidP="003F10E1">
      <w:pPr>
        <w:pStyle w:val="ListParagraph"/>
        <w:numPr>
          <w:ilvl w:val="0"/>
          <w:numId w:val="11"/>
        </w:numPr>
        <w:rPr>
          <w:b/>
          <w:bCs/>
        </w:rPr>
      </w:pPr>
      <w:proofErr w:type="spellStart"/>
      <w:r w:rsidRPr="003F10E1">
        <w:rPr>
          <w:b/>
          <w:bCs/>
        </w:rPr>
        <w:t>Sena</w:t>
      </w:r>
      <w:proofErr w:type="spellEnd"/>
      <w:r w:rsidRPr="003F10E1">
        <w:rPr>
          <w:b/>
          <w:bCs/>
        </w:rPr>
        <w:t xml:space="preserve"> </w:t>
      </w:r>
      <w:proofErr w:type="spellStart"/>
      <w:r w:rsidRPr="003F10E1">
        <w:rPr>
          <w:b/>
          <w:bCs/>
        </w:rPr>
        <w:t>Yolcu</w:t>
      </w:r>
      <w:proofErr w:type="spellEnd"/>
      <w:r>
        <w:rPr>
          <w:b/>
          <w:bCs/>
        </w:rPr>
        <w:t xml:space="preserve"> -23244710029-</w:t>
      </w:r>
      <w:r w:rsidR="00E12568">
        <w:rPr>
          <w:b/>
          <w:bCs/>
        </w:rPr>
        <w:t xml:space="preserve"> </w:t>
      </w:r>
    </w:p>
    <w:p w14:paraId="147C90B1" w14:textId="1ABAA1EE" w:rsidR="00E12568" w:rsidRDefault="00E12568" w:rsidP="00E12568">
      <w:pPr>
        <w:pStyle w:val="ListParagraph"/>
        <w:rPr>
          <w:b/>
          <w:bCs/>
        </w:rPr>
      </w:pPr>
    </w:p>
    <w:p w14:paraId="04E2D9AB" w14:textId="77777777" w:rsidR="00E12568" w:rsidRPr="003F10E1" w:rsidRDefault="00E12568" w:rsidP="00E12568">
      <w:pPr>
        <w:pStyle w:val="ListParagraph"/>
        <w:rPr>
          <w:b/>
          <w:bCs/>
        </w:rPr>
      </w:pPr>
    </w:p>
    <w:p w14:paraId="3B745CA2" w14:textId="3C736D99" w:rsidR="007C127A" w:rsidRDefault="007C127A"/>
    <w:p w14:paraId="3340631F" w14:textId="48275C40" w:rsidR="003F10E1" w:rsidRDefault="003F10E1"/>
    <w:p w14:paraId="290AE1BC" w14:textId="2182C503" w:rsidR="003F10E1" w:rsidRDefault="003F10E1"/>
    <w:p w14:paraId="30CCC428" w14:textId="3A8DF19F" w:rsidR="003F10E1" w:rsidRDefault="003F10E1"/>
    <w:p w14:paraId="727B385A" w14:textId="7C2DBB7E" w:rsidR="003F10E1" w:rsidRDefault="003F10E1"/>
    <w:p w14:paraId="017ED912" w14:textId="7A5A4A99" w:rsidR="003F10E1" w:rsidRDefault="003F10E1" w:rsidP="00E12568">
      <w:pPr>
        <w:jc w:val="center"/>
      </w:pPr>
    </w:p>
    <w:p w14:paraId="74ECBF39" w14:textId="3970EBD0" w:rsidR="003F10E1" w:rsidRDefault="003F10E1"/>
    <w:p w14:paraId="3C135903" w14:textId="4D4AA8BF" w:rsidR="003F10E1" w:rsidRDefault="003F10E1"/>
    <w:p w14:paraId="44388D5D" w14:textId="48940ACB" w:rsidR="003F10E1" w:rsidRDefault="003F10E1"/>
    <w:p w14:paraId="50246B99" w14:textId="77777777" w:rsidR="00E12568" w:rsidRDefault="00E12568" w:rsidP="00E12568">
      <w:pPr>
        <w:jc w:val="center"/>
      </w:pPr>
    </w:p>
    <w:p w14:paraId="0E5A9077" w14:textId="0B46956D" w:rsidR="00E12568" w:rsidRPr="00E12568" w:rsidRDefault="00E12568" w:rsidP="00E12568">
      <w:pPr>
        <w:rPr>
          <w:sz w:val="44"/>
          <w:szCs w:val="44"/>
        </w:rPr>
      </w:pPr>
      <w:r w:rsidRPr="00E12568">
        <w:rPr>
          <w:b/>
          <w:bCs/>
          <w:sz w:val="44"/>
          <w:szCs w:val="44"/>
        </w:rPr>
        <w:lastRenderedPageBreak/>
        <w:t>Content</w:t>
      </w:r>
      <w:r>
        <w:rPr>
          <w:b/>
          <w:bCs/>
          <w:sz w:val="44"/>
          <w:szCs w:val="44"/>
        </w:rPr>
        <w:t>s</w:t>
      </w:r>
    </w:p>
    <w:p w14:paraId="1080F66B" w14:textId="77777777" w:rsidR="00E12568" w:rsidRDefault="00E12568" w:rsidP="00E12568"/>
    <w:p w14:paraId="0191D330" w14:textId="4364E3B9" w:rsidR="00E12568" w:rsidRDefault="00E12568" w:rsidP="00E12568">
      <w:r>
        <w:t>Cover Page</w:t>
      </w:r>
    </w:p>
    <w:p w14:paraId="36482487" w14:textId="06A9789C" w:rsidR="00E12568" w:rsidRDefault="00E12568" w:rsidP="00E12568">
      <w:pPr>
        <w:pStyle w:val="ListParagraph"/>
        <w:numPr>
          <w:ilvl w:val="0"/>
          <w:numId w:val="14"/>
        </w:numPr>
      </w:pPr>
      <w:r>
        <w:t>Project Proposal……………….3</w:t>
      </w:r>
    </w:p>
    <w:p w14:paraId="11E65FD5" w14:textId="267C6813" w:rsidR="00E12568" w:rsidRDefault="00E12568" w:rsidP="00E12568">
      <w:pPr>
        <w:pStyle w:val="ListParagraph"/>
        <w:numPr>
          <w:ilvl w:val="0"/>
          <w:numId w:val="14"/>
        </w:numPr>
      </w:pPr>
      <w:r>
        <w:t>Project Management…………4</w:t>
      </w:r>
    </w:p>
    <w:p w14:paraId="5D82F6AE" w14:textId="6A591FD8" w:rsidR="00E12568" w:rsidRDefault="00E12568" w:rsidP="00E12568">
      <w:pPr>
        <w:pStyle w:val="ListParagraph"/>
        <w:numPr>
          <w:ilvl w:val="1"/>
          <w:numId w:val="14"/>
        </w:numPr>
      </w:pPr>
      <w:r>
        <w:t>Project Plan……………</w:t>
      </w:r>
      <w:r w:rsidR="0061278A">
        <w:t>4</w:t>
      </w:r>
    </w:p>
    <w:p w14:paraId="2AEF1D57" w14:textId="1699610B" w:rsidR="00E12568" w:rsidRDefault="00E12568" w:rsidP="00E12568">
      <w:pPr>
        <w:pStyle w:val="ListParagraph"/>
        <w:numPr>
          <w:ilvl w:val="1"/>
          <w:numId w:val="14"/>
        </w:numPr>
      </w:pPr>
      <w:r>
        <w:t>Risk Plan……………</w:t>
      </w:r>
      <w:proofErr w:type="gramStart"/>
      <w:r>
        <w:t>…..</w:t>
      </w:r>
      <w:proofErr w:type="gramEnd"/>
      <w:r w:rsidR="0061278A">
        <w:t>5</w:t>
      </w:r>
    </w:p>
    <w:p w14:paraId="1A60AEED" w14:textId="0A2375E5" w:rsidR="00E12568" w:rsidRDefault="00E12568" w:rsidP="00E12568"/>
    <w:p w14:paraId="0D6E83B9" w14:textId="63C00627" w:rsidR="00E12568" w:rsidRDefault="00E12568" w:rsidP="00E12568"/>
    <w:p w14:paraId="58B8FDFA" w14:textId="4BF44AAB" w:rsidR="00E12568" w:rsidRDefault="00E12568" w:rsidP="00E12568"/>
    <w:p w14:paraId="75E15CB5" w14:textId="61AE7CBE" w:rsidR="00E12568" w:rsidRDefault="00E12568" w:rsidP="00E12568"/>
    <w:p w14:paraId="7DF481ED" w14:textId="2829596F" w:rsidR="00E12568" w:rsidRDefault="00E12568" w:rsidP="00E12568"/>
    <w:p w14:paraId="5558C65F" w14:textId="49BF1C8D" w:rsidR="00E12568" w:rsidRDefault="00E12568" w:rsidP="00E12568"/>
    <w:p w14:paraId="43B73898" w14:textId="67030438" w:rsidR="00E12568" w:rsidRDefault="00E12568" w:rsidP="00E12568"/>
    <w:p w14:paraId="79C5D2D9" w14:textId="3536CE5C" w:rsidR="00E12568" w:rsidRDefault="00E12568" w:rsidP="00E12568"/>
    <w:p w14:paraId="12977F42" w14:textId="58F9C6AA" w:rsidR="00E12568" w:rsidRDefault="00E12568" w:rsidP="00E12568"/>
    <w:p w14:paraId="014750BD" w14:textId="27F10222" w:rsidR="00E12568" w:rsidRDefault="00E12568" w:rsidP="00E12568"/>
    <w:p w14:paraId="63EB90EA" w14:textId="5F23600C" w:rsidR="00E12568" w:rsidRDefault="00E12568" w:rsidP="00E12568"/>
    <w:p w14:paraId="6B289841" w14:textId="0F65E509" w:rsidR="00E12568" w:rsidRDefault="00E12568" w:rsidP="00E12568"/>
    <w:p w14:paraId="531041A4" w14:textId="31B31356" w:rsidR="00E12568" w:rsidRDefault="00E12568" w:rsidP="00E12568"/>
    <w:p w14:paraId="3DF98D27" w14:textId="29A8F2E0" w:rsidR="00E12568" w:rsidRDefault="00E12568" w:rsidP="00E12568"/>
    <w:p w14:paraId="517A4FD2" w14:textId="5C54F9F6" w:rsidR="00E12568" w:rsidRDefault="00E12568" w:rsidP="00E12568"/>
    <w:p w14:paraId="430647EE" w14:textId="63024F13" w:rsidR="00E12568" w:rsidRDefault="00E12568" w:rsidP="00E12568"/>
    <w:p w14:paraId="6AA06F08" w14:textId="5928B0DF" w:rsidR="00E12568" w:rsidRDefault="00E12568" w:rsidP="00E12568"/>
    <w:p w14:paraId="1ECB4228" w14:textId="7A555763" w:rsidR="00E12568" w:rsidRPr="00E12568" w:rsidRDefault="00E12568">
      <w:pPr>
        <w:rPr>
          <w:b/>
          <w:bCs/>
          <w:sz w:val="56"/>
          <w:szCs w:val="56"/>
        </w:rPr>
      </w:pPr>
      <w:r w:rsidRPr="00E12568">
        <w:rPr>
          <w:b/>
          <w:bCs/>
          <w:sz w:val="56"/>
          <w:szCs w:val="56"/>
        </w:rPr>
        <w:lastRenderedPageBreak/>
        <w:t>PROJECT PROPOSAL</w:t>
      </w:r>
    </w:p>
    <w:p w14:paraId="70EF966B" w14:textId="77777777" w:rsidR="00E12568" w:rsidRDefault="00E12568"/>
    <w:p w14:paraId="7BCB76C2" w14:textId="5966604A" w:rsidR="00E12568" w:rsidRDefault="00E12568" w:rsidP="00994D28">
      <w:pPr>
        <w:jc w:val="both"/>
        <w:rPr>
          <w:noProof/>
        </w:rPr>
      </w:pPr>
      <w:r>
        <w:t>The goal of the project is to gather people with academic purposes from different levels of education to help with their problems. For this intention, an application-based system that includes co</w:t>
      </w:r>
      <w:r w:rsidR="00787DCD">
        <w:t>a</w:t>
      </w:r>
      <w:r>
        <w:t>ching, question-asking/solving, and a discussion forum is needed. The app “</w:t>
      </w:r>
      <w:proofErr w:type="spellStart"/>
      <w:r>
        <w:t>Beez</w:t>
      </w:r>
      <w:proofErr w:type="spellEnd"/>
      <w:r>
        <w:t>” is mainly created for senior high school students, but also can be used by academics and other scholars. Users can accumulate to discuss and solve the problems they’re struggling with through the chatting system that is protected by AI. To manage the chat and pictures sent, AI is used for this project.</w:t>
      </w:r>
      <w:r w:rsidRPr="00E12568">
        <w:rPr>
          <w:noProof/>
        </w:rPr>
        <w:t xml:space="preserve"> </w:t>
      </w:r>
    </w:p>
    <w:p w14:paraId="148E3E3A" w14:textId="2FF5E1B5" w:rsidR="00E12568" w:rsidRDefault="00E12568">
      <w:pPr>
        <w:rPr>
          <w:noProof/>
        </w:rPr>
      </w:pPr>
    </w:p>
    <w:p w14:paraId="06E09DCC" w14:textId="721241B2" w:rsidR="00E12568" w:rsidRDefault="00E12568">
      <w:pPr>
        <w:rPr>
          <w:noProof/>
        </w:rPr>
      </w:pPr>
    </w:p>
    <w:p w14:paraId="416F3869" w14:textId="62D3D99A" w:rsidR="00E12568" w:rsidRDefault="00E12568">
      <w:pPr>
        <w:rPr>
          <w:noProof/>
        </w:rPr>
      </w:pPr>
    </w:p>
    <w:p w14:paraId="744FD164" w14:textId="3520F179" w:rsidR="00E12568" w:rsidRDefault="00E12568">
      <w:pPr>
        <w:rPr>
          <w:noProof/>
        </w:rPr>
      </w:pPr>
    </w:p>
    <w:p w14:paraId="4BDC8A72" w14:textId="66B808EF" w:rsidR="00E12568" w:rsidRDefault="00E12568">
      <w:pPr>
        <w:rPr>
          <w:noProof/>
        </w:rPr>
      </w:pPr>
    </w:p>
    <w:p w14:paraId="3D3BAAA4" w14:textId="350E2C0C" w:rsidR="00E12568" w:rsidRDefault="00E12568">
      <w:pPr>
        <w:rPr>
          <w:noProof/>
        </w:rPr>
      </w:pPr>
    </w:p>
    <w:p w14:paraId="7BBC935C" w14:textId="77777777" w:rsidR="00E12568" w:rsidRDefault="00E12568">
      <w:pPr>
        <w:rPr>
          <w:noProof/>
        </w:rPr>
      </w:pPr>
    </w:p>
    <w:p w14:paraId="34FF661E" w14:textId="44FD5C79" w:rsidR="00E12568" w:rsidRDefault="00E12568">
      <w:pPr>
        <w:rPr>
          <w:noProof/>
        </w:rPr>
      </w:pPr>
    </w:p>
    <w:p w14:paraId="46D1640D" w14:textId="69F8153F" w:rsidR="00E12568" w:rsidRDefault="00E12568">
      <w:pPr>
        <w:rPr>
          <w:noProof/>
        </w:rPr>
      </w:pPr>
    </w:p>
    <w:p w14:paraId="6D53F983" w14:textId="77777777" w:rsidR="00E12568" w:rsidRDefault="00E12568">
      <w:pPr>
        <w:rPr>
          <w:noProof/>
        </w:rPr>
      </w:pPr>
    </w:p>
    <w:p w14:paraId="2BA58D33" w14:textId="77777777" w:rsidR="00E12568" w:rsidRDefault="00E12568">
      <w:pPr>
        <w:rPr>
          <w:noProof/>
        </w:rPr>
      </w:pPr>
    </w:p>
    <w:p w14:paraId="24B3927D" w14:textId="1807846D" w:rsidR="00E12568" w:rsidRDefault="00E12568">
      <w:pPr>
        <w:rPr>
          <w:noProof/>
        </w:rPr>
      </w:pPr>
    </w:p>
    <w:p w14:paraId="73701A38" w14:textId="2EAAC145" w:rsidR="00E12568" w:rsidRDefault="00E12568">
      <w:pPr>
        <w:rPr>
          <w:noProof/>
        </w:rPr>
      </w:pPr>
    </w:p>
    <w:p w14:paraId="67C52F55" w14:textId="12B5C3B9" w:rsidR="00E12568" w:rsidRDefault="00E12568">
      <w:pPr>
        <w:rPr>
          <w:noProof/>
        </w:rPr>
      </w:pPr>
    </w:p>
    <w:p w14:paraId="62223CA3" w14:textId="567D2E67" w:rsidR="00E12568" w:rsidRDefault="00E12568">
      <w:pPr>
        <w:rPr>
          <w:noProof/>
        </w:rPr>
      </w:pPr>
    </w:p>
    <w:p w14:paraId="458C4CD2" w14:textId="77777777" w:rsidR="00E12568" w:rsidRDefault="00E12568" w:rsidP="00E12568">
      <w:pPr>
        <w:rPr>
          <w:b/>
          <w:bCs/>
          <w:sz w:val="56"/>
          <w:szCs w:val="56"/>
        </w:rPr>
      </w:pPr>
      <w:r w:rsidRPr="00E12568">
        <w:rPr>
          <w:b/>
          <w:bCs/>
          <w:sz w:val="56"/>
          <w:szCs w:val="56"/>
        </w:rPr>
        <w:lastRenderedPageBreak/>
        <w:t>PROJECT MANAGEMENT</w:t>
      </w:r>
    </w:p>
    <w:p w14:paraId="1B6A028E" w14:textId="34521937" w:rsidR="00E12568" w:rsidRPr="00E12568" w:rsidRDefault="00E12568">
      <w:pPr>
        <w:rPr>
          <w:b/>
          <w:bCs/>
          <w:i/>
          <w:iCs/>
          <w:sz w:val="36"/>
          <w:szCs w:val="36"/>
        </w:rPr>
      </w:pPr>
      <w:r w:rsidRPr="00E12568">
        <w:rPr>
          <w:b/>
          <w:bCs/>
          <w:i/>
          <w:iCs/>
          <w:sz w:val="36"/>
          <w:szCs w:val="36"/>
        </w:rPr>
        <w:t>PROJECT PLAN</w:t>
      </w:r>
    </w:p>
    <w:p w14:paraId="06FD7C0A" w14:textId="77777777" w:rsidR="00E12568" w:rsidRDefault="00E12568">
      <w:pPr>
        <w:rPr>
          <w:noProof/>
        </w:rPr>
      </w:pPr>
    </w:p>
    <w:p w14:paraId="2BC0150F" w14:textId="1210AC6D" w:rsidR="00E12568" w:rsidRDefault="00E12568">
      <w:pPr>
        <w:rPr>
          <w:noProof/>
        </w:rPr>
      </w:pPr>
      <w:r>
        <w:rPr>
          <w:noProof/>
        </w:rPr>
        <w:drawing>
          <wp:inline distT="0" distB="0" distL="0" distR="0" wp14:anchorId="1B7920B2" wp14:editId="4EB296DA">
            <wp:extent cx="5660390" cy="1280160"/>
            <wp:effectExtent l="0" t="0" r="3810" b="2540"/>
            <wp:docPr id="2" name="Picture 2"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3111" cy="1294345"/>
                    </a:xfrm>
                    <a:prstGeom prst="rect">
                      <a:avLst/>
                    </a:prstGeom>
                  </pic:spPr>
                </pic:pic>
              </a:graphicData>
            </a:graphic>
          </wp:inline>
        </w:drawing>
      </w:r>
    </w:p>
    <w:p w14:paraId="7CA213D8" w14:textId="1BDAA57A" w:rsidR="00E12568" w:rsidRDefault="00E12568">
      <w:pPr>
        <w:rPr>
          <w:noProof/>
        </w:rPr>
      </w:pPr>
    </w:p>
    <w:p w14:paraId="646DFC4C" w14:textId="77777777" w:rsidR="00E12568" w:rsidRDefault="00E12568">
      <w:pPr>
        <w:rPr>
          <w:noProof/>
        </w:rPr>
      </w:pPr>
    </w:p>
    <w:p w14:paraId="01BEFF80" w14:textId="26973673" w:rsidR="00E12568" w:rsidRDefault="00E12568" w:rsidP="00E12568">
      <w:r>
        <w:br w:type="page"/>
      </w:r>
    </w:p>
    <w:p w14:paraId="4D5CE340" w14:textId="5A6E388F" w:rsidR="00E12568" w:rsidRDefault="00E12568" w:rsidP="00E12568">
      <w:pPr>
        <w:rPr>
          <w:b/>
          <w:bCs/>
          <w:i/>
          <w:iCs/>
          <w:sz w:val="32"/>
          <w:szCs w:val="32"/>
        </w:rPr>
      </w:pPr>
      <w:r w:rsidRPr="00E12568">
        <w:rPr>
          <w:b/>
          <w:bCs/>
          <w:i/>
          <w:iCs/>
          <w:sz w:val="32"/>
          <w:szCs w:val="32"/>
        </w:rPr>
        <w:lastRenderedPageBreak/>
        <w:t>RISK PLAN</w:t>
      </w:r>
    </w:p>
    <w:p w14:paraId="517CBCA3" w14:textId="395D8844" w:rsidR="00C85E71" w:rsidRDefault="00C85E71" w:rsidP="00E12568">
      <w:pPr>
        <w:rPr>
          <w:b/>
          <w:bCs/>
          <w:i/>
          <w:iCs/>
          <w:sz w:val="32"/>
          <w:szCs w:val="32"/>
        </w:rPr>
      </w:pPr>
    </w:p>
    <w:p w14:paraId="1180EDAE" w14:textId="77777777" w:rsidR="00C85E71" w:rsidRPr="00E12568" w:rsidRDefault="00C85E71" w:rsidP="00E12568">
      <w:pPr>
        <w:rPr>
          <w:b/>
          <w:bCs/>
          <w:i/>
          <w:iCs/>
          <w:sz w:val="32"/>
          <w:szCs w:val="32"/>
        </w:rPr>
      </w:pPr>
    </w:p>
    <w:tbl>
      <w:tblPr>
        <w:tblStyle w:val="TableGrid"/>
        <w:tblW w:w="0" w:type="auto"/>
        <w:tblLook w:val="04A0" w:firstRow="1" w:lastRow="0" w:firstColumn="1" w:lastColumn="0" w:noHBand="0" w:noVBand="1"/>
      </w:tblPr>
      <w:tblGrid>
        <w:gridCol w:w="4286"/>
        <w:gridCol w:w="4287"/>
      </w:tblGrid>
      <w:tr w:rsidR="00E12568" w14:paraId="3F455A69" w14:textId="77777777" w:rsidTr="00E12568">
        <w:tc>
          <w:tcPr>
            <w:tcW w:w="4286" w:type="dxa"/>
          </w:tcPr>
          <w:p w14:paraId="6CB6C548" w14:textId="1DBDAA74" w:rsidR="00E12568" w:rsidRPr="00E12568" w:rsidRDefault="00E12568" w:rsidP="00E12568">
            <w:pPr>
              <w:rPr>
                <w:b/>
                <w:bCs/>
              </w:rPr>
            </w:pPr>
            <w:r w:rsidRPr="00E12568">
              <w:rPr>
                <w:b/>
                <w:bCs/>
              </w:rPr>
              <w:t>Risk Factors</w:t>
            </w:r>
          </w:p>
        </w:tc>
        <w:tc>
          <w:tcPr>
            <w:tcW w:w="4287" w:type="dxa"/>
          </w:tcPr>
          <w:p w14:paraId="3ABB51FE" w14:textId="01CAC735" w:rsidR="00E12568" w:rsidRPr="00E12568" w:rsidRDefault="00E12568" w:rsidP="00E12568">
            <w:pPr>
              <w:rPr>
                <w:b/>
                <w:bCs/>
              </w:rPr>
            </w:pPr>
            <w:r w:rsidRPr="00E12568">
              <w:rPr>
                <w:b/>
                <w:bCs/>
              </w:rPr>
              <w:t>Plan B</w:t>
            </w:r>
          </w:p>
        </w:tc>
      </w:tr>
      <w:tr w:rsidR="00E12568" w14:paraId="789B6016" w14:textId="77777777" w:rsidTr="00E12568">
        <w:tc>
          <w:tcPr>
            <w:tcW w:w="4286" w:type="dxa"/>
          </w:tcPr>
          <w:p w14:paraId="62AA3F84" w14:textId="5044F982" w:rsidR="00E12568" w:rsidRDefault="00E12568" w:rsidP="00E12568">
            <w:r>
              <w:t xml:space="preserve">The </w:t>
            </w:r>
            <w:r w:rsidR="00C85E71">
              <w:t xml:space="preserve">time </w:t>
            </w:r>
            <w:r>
              <w:t>of the software is underestimated.</w:t>
            </w:r>
          </w:p>
        </w:tc>
        <w:tc>
          <w:tcPr>
            <w:tcW w:w="4287" w:type="dxa"/>
          </w:tcPr>
          <w:p w14:paraId="38538ED5" w14:textId="418D1433" w:rsidR="00E12568" w:rsidRDefault="00C85E71" w:rsidP="00E12568">
            <w:r>
              <w:t>Planning a meeting with customers about requirements and requests.</w:t>
            </w:r>
          </w:p>
        </w:tc>
      </w:tr>
      <w:tr w:rsidR="00C85E71" w14:paraId="360500D2" w14:textId="77777777" w:rsidTr="00E12568">
        <w:tc>
          <w:tcPr>
            <w:tcW w:w="4286" w:type="dxa"/>
          </w:tcPr>
          <w:p w14:paraId="7BC21C9B" w14:textId="295540FA" w:rsidR="00C85E71" w:rsidRDefault="00C85E71" w:rsidP="00C85E71">
            <w:r>
              <w:t>The database used in the system cannot process as many transactions per seconds as expected.</w:t>
            </w:r>
          </w:p>
        </w:tc>
        <w:tc>
          <w:tcPr>
            <w:tcW w:w="4287" w:type="dxa"/>
          </w:tcPr>
          <w:p w14:paraId="60D066CF" w14:textId="47FB9F9D" w:rsidR="00C85E71" w:rsidRDefault="00C85E71" w:rsidP="00C85E71">
            <w:r>
              <w:t>Provide more tools to develop more complex software.</w:t>
            </w:r>
          </w:p>
        </w:tc>
      </w:tr>
    </w:tbl>
    <w:p w14:paraId="4119E91F" w14:textId="77777777" w:rsidR="00E12568" w:rsidRDefault="00E12568" w:rsidP="00E12568"/>
    <w:p w14:paraId="63CE05B3" w14:textId="77777777" w:rsidR="00E12568" w:rsidRDefault="00E12568" w:rsidP="00E12568"/>
    <w:p w14:paraId="3D42C2E5" w14:textId="77777777" w:rsidR="00E12568" w:rsidRDefault="00E12568" w:rsidP="00E12568"/>
    <w:p w14:paraId="7CD3DBAA" w14:textId="77777777" w:rsidR="003F10E1" w:rsidRDefault="003F10E1"/>
    <w:sectPr w:rsidR="003F10E1">
      <w:footerReference w:type="default" r:id="rId9"/>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895450" w14:textId="77777777" w:rsidR="009E2C3F" w:rsidRDefault="009E2C3F">
      <w:pPr>
        <w:spacing w:after="0" w:line="240" w:lineRule="auto"/>
      </w:pPr>
      <w:r>
        <w:separator/>
      </w:r>
    </w:p>
  </w:endnote>
  <w:endnote w:type="continuationSeparator" w:id="0">
    <w:p w14:paraId="7DFAE8A0" w14:textId="77777777" w:rsidR="009E2C3F" w:rsidRDefault="009E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227933"/>
      <w:docPartObj>
        <w:docPartGallery w:val="Page Numbers (Bottom of Page)"/>
        <w:docPartUnique/>
      </w:docPartObj>
    </w:sdtPr>
    <w:sdtEndPr>
      <w:rPr>
        <w:noProof/>
      </w:rPr>
    </w:sdtEndPr>
    <w:sdtContent>
      <w:p w14:paraId="54F69B1E" w14:textId="77777777" w:rsidR="007C127A" w:rsidRDefault="004317E5">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8332FF" w14:textId="77777777" w:rsidR="009E2C3F" w:rsidRDefault="009E2C3F">
      <w:pPr>
        <w:spacing w:after="0" w:line="240" w:lineRule="auto"/>
      </w:pPr>
      <w:r>
        <w:separator/>
      </w:r>
    </w:p>
  </w:footnote>
  <w:footnote w:type="continuationSeparator" w:id="0">
    <w:p w14:paraId="4E01D0AA" w14:textId="77777777" w:rsidR="009E2C3F" w:rsidRDefault="009E2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6A4716"/>
    <w:multiLevelType w:val="hybridMultilevel"/>
    <w:tmpl w:val="51245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4B2DA8"/>
    <w:multiLevelType w:val="hybridMultilevel"/>
    <w:tmpl w:val="D21C3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DB6356"/>
    <w:multiLevelType w:val="multilevel"/>
    <w:tmpl w:val="512EEC1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71F87F3F"/>
    <w:multiLevelType w:val="hybridMultilevel"/>
    <w:tmpl w:val="A06E4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0E1"/>
    <w:rsid w:val="001D3EE0"/>
    <w:rsid w:val="003F10E1"/>
    <w:rsid w:val="004317E5"/>
    <w:rsid w:val="0061278A"/>
    <w:rsid w:val="00787DCD"/>
    <w:rsid w:val="007C127A"/>
    <w:rsid w:val="00994D28"/>
    <w:rsid w:val="009E2C3F"/>
    <w:rsid w:val="00C85E71"/>
    <w:rsid w:val="00CB6789"/>
    <w:rsid w:val="00E12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22176"/>
  <w15:chartTrackingRefBased/>
  <w15:docId w15:val="{508C3FB4-5EF2-344A-82D2-227B5548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3F1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ceizmir/Library/Containers/com.microsoft.Word/Data/Library/Application%20Support/Microsoft/Office/16.0/DTS/en-US%7b58DB600C-207C-8645-A1C3-589E1A7D50E5%7d/%7b44F723C4-B83F-CB43-A610-2E4ABF907E46%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62B2-1FE7-9540-A9BA-C2BAEB1B3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124</TotalTime>
  <Pages>5</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Ece İzmir</cp:lastModifiedBy>
  <cp:revision>7</cp:revision>
  <dcterms:created xsi:type="dcterms:W3CDTF">2024-03-04T12:34:00Z</dcterms:created>
  <dcterms:modified xsi:type="dcterms:W3CDTF">2024-03-05T08:50:00Z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